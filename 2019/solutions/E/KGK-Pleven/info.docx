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F8C" w:rsidRDefault="00521728">
      <w:bookmarkStart w:id="0" w:name="_GoBack"/>
      <w:bookmarkEnd w:id="0"/>
      <w:r>
        <w:rPr>
          <w:lang w:val="bg-BG"/>
        </w:rPr>
        <w:t>Кристина Георгиева Каменова</w:t>
      </w:r>
      <w:r>
        <w:t xml:space="preserve"> </w:t>
      </w:r>
    </w:p>
    <w:p w:rsidR="00F53F8C" w:rsidRDefault="00521728">
      <w:pPr>
        <w:rPr>
          <w:lang w:val="bg-BG"/>
        </w:rPr>
      </w:pPr>
      <w:r>
        <w:rPr>
          <w:lang w:val="bg-BG"/>
        </w:rPr>
        <w:t>МГ ,,Гео Милев“  Плевен</w:t>
      </w:r>
    </w:p>
    <w:p w:rsidR="00F53F8C" w:rsidRDefault="00521728">
      <w:pPr>
        <w:rPr>
          <w:lang w:val="bg-BG"/>
        </w:rPr>
      </w:pPr>
      <w:r>
        <w:rPr>
          <w:lang w:val="bg-BG"/>
        </w:rPr>
        <w:t>5 ,,а‘‘</w:t>
      </w:r>
    </w:p>
    <w:p w:rsidR="00F53F8C" w:rsidRDefault="00521728">
      <w:pPr>
        <w:rPr>
          <w:lang w:val="bg-BG"/>
        </w:rPr>
      </w:pPr>
      <w:r>
        <w:rPr>
          <w:lang w:val="bg-BG"/>
        </w:rPr>
        <w:t>Група Е</w:t>
      </w:r>
    </w:p>
    <w:p w:rsidR="00F53F8C" w:rsidRDefault="00521728">
      <w:r>
        <w:rPr>
          <w:lang w:val="bg-BG"/>
        </w:rPr>
        <w:t xml:space="preserve">В </w:t>
      </w:r>
      <w:r>
        <w:t xml:space="preserve">Code Blocks </w:t>
      </w:r>
      <w:r>
        <w:rPr>
          <w:lang w:val="bg-BG"/>
        </w:rPr>
        <w:t>работих на .</w:t>
      </w:r>
      <w:proofErr w:type="spellStart"/>
      <w:r>
        <w:t>cpp</w:t>
      </w:r>
      <w:proofErr w:type="spellEnd"/>
    </w:p>
    <w:sectPr w:rsidR="00F53F8C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1728" w:rsidRDefault="00521728">
      <w:pPr>
        <w:spacing w:after="0" w:line="240" w:lineRule="auto"/>
      </w:pPr>
      <w:r>
        <w:separator/>
      </w:r>
    </w:p>
  </w:endnote>
  <w:endnote w:type="continuationSeparator" w:id="0">
    <w:p w:rsidR="00521728" w:rsidRDefault="00521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1728" w:rsidRDefault="0052172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521728" w:rsidRDefault="005217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53F8C"/>
    <w:rsid w:val="00521728"/>
    <w:rsid w:val="008F4235"/>
    <w:rsid w:val="00F5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2025CA-2240-49CF-9949-9A9980B0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302 1</dc:creator>
  <dc:description/>
  <cp:lastModifiedBy>302 1</cp:lastModifiedBy>
  <cp:revision>2</cp:revision>
  <dcterms:created xsi:type="dcterms:W3CDTF">2019-02-16T10:09:00Z</dcterms:created>
  <dcterms:modified xsi:type="dcterms:W3CDTF">2019-02-16T10:09:00Z</dcterms:modified>
</cp:coreProperties>
</file>