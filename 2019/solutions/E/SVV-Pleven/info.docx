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D0C" w:rsidRDefault="00947B61">
      <w:bookmarkStart w:id="0" w:name="_GoBack"/>
      <w:bookmarkEnd w:id="0"/>
      <w:r>
        <w:t>СВЕТОСЛАВ ВЛАДИМИРОВ ВАСИЛЕВ</w:t>
      </w:r>
    </w:p>
    <w:p w:rsidR="00DA6D0C" w:rsidRDefault="00947B61">
      <w:r>
        <w:t>5 КЛАС</w:t>
      </w:r>
    </w:p>
    <w:p w:rsidR="00DA6D0C" w:rsidRDefault="00947B61">
      <w:r>
        <w:t>МГ „ГЕО МИЛЕВ“-ПЛЕВЕН</w:t>
      </w:r>
    </w:p>
    <w:p w:rsidR="00DA6D0C" w:rsidRDefault="00947B61">
      <w:r>
        <w:t>ГРУПА Е</w:t>
      </w:r>
    </w:p>
    <w:p w:rsidR="00DA6D0C" w:rsidRDefault="00947B61">
      <w:proofErr w:type="gramStart"/>
      <w:r>
        <w:rPr>
          <w:lang w:val="en-US"/>
        </w:rPr>
        <w:t>CODE::</w:t>
      </w:r>
      <w:proofErr w:type="gramEnd"/>
      <w:r>
        <w:rPr>
          <w:lang w:val="en-US"/>
        </w:rPr>
        <w:t>BLOCKS</w:t>
      </w:r>
    </w:p>
    <w:sectPr w:rsidR="00DA6D0C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947B61">
      <w:pPr>
        <w:spacing w:after="0" w:line="240" w:lineRule="auto"/>
      </w:pPr>
      <w:r>
        <w:separator/>
      </w:r>
    </w:p>
  </w:endnote>
  <w:endnote w:type="continuationSeparator" w:id="0">
    <w:p w:rsidR="00000000" w:rsidRDefault="00947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947B6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00000" w:rsidRDefault="00947B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A6D0C"/>
    <w:rsid w:val="00947B61"/>
    <w:rsid w:val="00DA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68629E-682B-4042-B94D-79BB28F0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Mladenov</dc:creator>
  <dc:description/>
  <cp:lastModifiedBy>Niko Mladenov</cp:lastModifiedBy>
  <cp:revision>2</cp:revision>
  <dcterms:created xsi:type="dcterms:W3CDTF">2019-02-16T09:56:00Z</dcterms:created>
  <dcterms:modified xsi:type="dcterms:W3CDTF">2019-02-16T09:56:00Z</dcterms:modified>
</cp:coreProperties>
</file>