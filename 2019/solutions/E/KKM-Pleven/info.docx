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015" w:rsidRDefault="001F3015">
      <w:pPr>
        <w:rPr>
          <w:lang w:val="bg-BG"/>
        </w:rPr>
      </w:pPr>
      <w:r>
        <w:rPr>
          <w:lang w:val="bg-BG"/>
        </w:rPr>
        <w:t xml:space="preserve">Калин Кирилов Маринов </w:t>
      </w:r>
    </w:p>
    <w:p w:rsidR="001F3015" w:rsidRPr="001F3015" w:rsidRDefault="003656CB">
      <w:pPr>
        <w:rPr>
          <w:lang w:val="bg-BG"/>
        </w:rPr>
      </w:pPr>
      <w:r>
        <w:t>5a,</w:t>
      </w:r>
      <w:r w:rsidR="001F3015">
        <w:t xml:space="preserve"> </w:t>
      </w:r>
      <w:r w:rsidR="001F3015">
        <w:rPr>
          <w:lang w:val="bg-BG"/>
        </w:rPr>
        <w:t xml:space="preserve">СУ „Иван </w:t>
      </w:r>
      <w:proofErr w:type="gramStart"/>
      <w:r w:rsidR="001F3015">
        <w:rPr>
          <w:lang w:val="bg-BG"/>
        </w:rPr>
        <w:t>Вазов“ Плевен</w:t>
      </w:r>
      <w:proofErr w:type="gramEnd"/>
    </w:p>
    <w:p w:rsidR="00DF3301" w:rsidRDefault="001F3015">
      <w:r>
        <w:t xml:space="preserve"> </w:t>
      </w:r>
      <w:r>
        <w:rPr>
          <w:lang w:val="bg-BG"/>
        </w:rPr>
        <w:t xml:space="preserve">Група </w:t>
      </w:r>
      <w:r w:rsidR="003656CB">
        <w:t xml:space="preserve">E </w:t>
      </w:r>
    </w:p>
    <w:p w:rsidR="001F3015" w:rsidRPr="001F3015" w:rsidRDefault="001F3015">
      <w:r>
        <w:t>Code::Blocks</w:t>
      </w:r>
      <w:bookmarkStart w:id="0" w:name="_GoBack"/>
      <w:bookmarkEnd w:id="0"/>
    </w:p>
    <w:sectPr w:rsidR="001F3015" w:rsidRPr="001F301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6CB" w:rsidRDefault="003656CB">
      <w:pPr>
        <w:spacing w:after="0" w:line="240" w:lineRule="auto"/>
      </w:pPr>
      <w:r>
        <w:separator/>
      </w:r>
    </w:p>
  </w:endnote>
  <w:endnote w:type="continuationSeparator" w:id="0">
    <w:p w:rsidR="003656CB" w:rsidRDefault="0036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6CB" w:rsidRDefault="003656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56CB" w:rsidRDefault="00365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3301"/>
    <w:rsid w:val="001F3015"/>
    <w:rsid w:val="003656CB"/>
    <w:rsid w:val="00D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E1EA"/>
  <w15:docId w15:val="{20F699BF-10D0-4B40-939B-19F9E91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2019-02-16T10:23:00Z</dcterms:created>
  <dcterms:modified xsi:type="dcterms:W3CDTF">2019-02-16T10:23:00Z</dcterms:modified>
</cp:coreProperties>
</file>