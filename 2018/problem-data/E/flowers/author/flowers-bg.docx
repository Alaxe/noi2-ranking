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07" w:rsidRPr="00442514" w:rsidRDefault="00565507" w:rsidP="00442514">
      <w:pPr>
        <w:pStyle w:val="a0"/>
        <w:rPr>
          <w:lang w:val="en-US"/>
        </w:rPr>
      </w:pPr>
      <w:r w:rsidRPr="00442514">
        <w:t>З</w:t>
      </w:r>
      <w:r w:rsidR="005B153C">
        <w:rPr>
          <w:caps w:val="0"/>
        </w:rPr>
        <w:t>адача</w:t>
      </w:r>
      <w:r w:rsidRPr="00442514">
        <w:t xml:space="preserve"> </w:t>
      </w:r>
      <w:r w:rsidR="005E50D8" w:rsidRPr="00442514">
        <w:rPr>
          <w:lang w:val="en-US"/>
        </w:rPr>
        <w:t>E</w:t>
      </w:r>
      <w:r w:rsidR="00FF0E9F">
        <w:rPr>
          <w:lang w:val="ru-RU"/>
        </w:rPr>
        <w:t>3</w:t>
      </w:r>
      <w:r w:rsidRPr="00442514">
        <w:rPr>
          <w:lang w:val="ru-RU"/>
        </w:rPr>
        <w:t xml:space="preserve">. </w:t>
      </w:r>
      <w:r w:rsidR="005E50D8" w:rsidRPr="00442514">
        <w:t>Полей цветята</w:t>
      </w:r>
    </w:p>
    <w:p w:rsidR="002D3F30" w:rsidRPr="00065DA8" w:rsidRDefault="002D3F30" w:rsidP="002D3F30">
      <w:pPr>
        <w:spacing w:before="120" w:after="120"/>
        <w:ind w:firstLine="709"/>
        <w:jc w:val="right"/>
        <w:rPr>
          <w:b/>
        </w:rPr>
      </w:pPr>
      <w:r>
        <w:rPr>
          <w:b/>
        </w:rPr>
        <w:t>Автор</w:t>
      </w:r>
      <w:r w:rsidRPr="000A3884">
        <w:rPr>
          <w:b/>
          <w:lang w:val="ru-RU"/>
        </w:rPr>
        <w:t xml:space="preserve">: </w:t>
      </w:r>
      <w:r>
        <w:rPr>
          <w:b/>
        </w:rPr>
        <w:t>Евгений Василев</w:t>
      </w:r>
    </w:p>
    <w:p w:rsidR="00442514" w:rsidRDefault="005E50D8" w:rsidP="00442514">
      <w:pPr>
        <w:pStyle w:val="a2"/>
        <w:spacing w:before="0"/>
      </w:pPr>
      <w:r>
        <w:t xml:space="preserve">Аялайя направи шокиращо откритие: цветята ѝ </w:t>
      </w:r>
      <w:r w:rsidRPr="005E50D8">
        <w:rPr>
          <w:b/>
        </w:rPr>
        <w:t>растат само</w:t>
      </w:r>
      <w:r w:rsidR="006F7460">
        <w:rPr>
          <w:b/>
        </w:rPr>
        <w:t>,</w:t>
      </w:r>
      <w:r w:rsidRPr="005E50D8">
        <w:rPr>
          <w:b/>
        </w:rPr>
        <w:t xml:space="preserve"> ако ги полива</w:t>
      </w:r>
      <w:r>
        <w:t xml:space="preserve">! Тя има </w:t>
      </w:r>
      <w:r w:rsidRPr="00793574">
        <w:rPr>
          <w:i/>
          <w:lang w:val="en-US"/>
        </w:rPr>
        <w:t>n</w:t>
      </w:r>
      <w:r>
        <w:t xml:space="preserve"> броя цветя в градината си, но за жалост са различно високи, а това г</w:t>
      </w:r>
      <w:r w:rsidR="004714FC">
        <w:t>и</w:t>
      </w:r>
      <w:r>
        <w:t xml:space="preserve"> прави по-трудно продаваеми на пазара. Целта ѝ е да ги отгледа до еднаква височина, при това да го направи с минимално количество вода за поливане, защото водата </w:t>
      </w:r>
      <w:r w:rsidR="009461BB">
        <w:t xml:space="preserve">трябва да се </w:t>
      </w:r>
      <w:r>
        <w:t>носи от кладенеца в далечния край на градината.</w:t>
      </w:r>
      <w:r w:rsidR="004714FC">
        <w:t xml:space="preserve"> </w:t>
      </w:r>
    </w:p>
    <w:p w:rsidR="00060E71" w:rsidRDefault="004714FC" w:rsidP="00442514">
      <w:pPr>
        <w:pStyle w:val="a2"/>
        <w:spacing w:before="0"/>
      </w:pPr>
      <w:r>
        <w:t xml:space="preserve">Помогнете на Аялайя като напишете програма </w:t>
      </w:r>
      <w:r w:rsidRPr="004714FC">
        <w:rPr>
          <w:rFonts w:ascii="Courier New" w:hAnsi="Courier New" w:cs="Courier New"/>
          <w:b/>
          <w:lang w:val="en-US"/>
        </w:rPr>
        <w:t>flowers</w:t>
      </w:r>
      <w:r>
        <w:rPr>
          <w:lang w:val="en-US"/>
        </w:rPr>
        <w:t xml:space="preserve">, </w:t>
      </w:r>
      <w:r>
        <w:t>която определ</w:t>
      </w:r>
      <w:r w:rsidR="00805512">
        <w:t>я</w:t>
      </w:r>
      <w:r>
        <w:t xml:space="preserve"> минималното количество вода за поливане, необх</w:t>
      </w:r>
      <w:r w:rsidR="00BF62F4">
        <w:t>одимо за постигане на посочената</w:t>
      </w:r>
      <w:r>
        <w:t xml:space="preserve"> цел.</w:t>
      </w:r>
    </w:p>
    <w:p w:rsidR="004714FC" w:rsidRDefault="004714FC" w:rsidP="00442514">
      <w:pPr>
        <w:pStyle w:val="a1"/>
      </w:pPr>
      <w:r>
        <w:t>Вход</w:t>
      </w:r>
    </w:p>
    <w:p w:rsidR="006F7460" w:rsidRDefault="00BF62F4" w:rsidP="00442514">
      <w:pPr>
        <w:pStyle w:val="a2"/>
        <w:spacing w:before="0"/>
      </w:pPr>
      <w:r>
        <w:t xml:space="preserve">От </w:t>
      </w:r>
      <w:r w:rsidR="001439F2">
        <w:t xml:space="preserve">първия ред на </w:t>
      </w:r>
      <w:r>
        <w:t xml:space="preserve">стандартния вход се </w:t>
      </w:r>
      <w:r w:rsidR="001439F2">
        <w:t>въвежда едно цяло число</w:t>
      </w:r>
      <w:r>
        <w:t xml:space="preserve"> </w:t>
      </w:r>
      <w:r w:rsidRPr="00BF62F4">
        <w:rPr>
          <w:i/>
          <w:lang w:val="en-US"/>
        </w:rPr>
        <w:t>n</w:t>
      </w:r>
      <w:r w:rsidR="001439F2">
        <w:t xml:space="preserve"> – брой на цветята. </w:t>
      </w:r>
    </w:p>
    <w:p w:rsidR="006F7460" w:rsidRDefault="001439F2" w:rsidP="00442514">
      <w:pPr>
        <w:pStyle w:val="a2"/>
        <w:spacing w:before="0"/>
      </w:pPr>
      <w:r>
        <w:t>От втория ред се въвеждат</w:t>
      </w:r>
      <w:r w:rsidR="00BF62F4">
        <w:rPr>
          <w:lang w:val="en-US"/>
        </w:rPr>
        <w:t xml:space="preserve"> </w:t>
      </w:r>
      <w:r w:rsidR="00BF62F4" w:rsidRPr="00BF62F4">
        <w:rPr>
          <w:i/>
          <w:lang w:val="en-US"/>
        </w:rPr>
        <w:t>n</w:t>
      </w:r>
      <w:r w:rsidR="00BF62F4">
        <w:t xml:space="preserve"> цели числа – височините в </w:t>
      </w:r>
      <w:r w:rsidR="00DC2D8C">
        <w:t>милиметри</w:t>
      </w:r>
      <w:r w:rsidR="00D842A6">
        <w:t xml:space="preserve"> на цветята в градината. </w:t>
      </w:r>
    </w:p>
    <w:p w:rsidR="004714FC" w:rsidRPr="0014533C" w:rsidRDefault="00D842A6" w:rsidP="00442514">
      <w:pPr>
        <w:pStyle w:val="a2"/>
        <w:spacing w:before="0"/>
      </w:pPr>
      <w:r>
        <w:t>От третия ред се въвежда</w:t>
      </w:r>
      <w:r w:rsidR="00BF62F4">
        <w:t xml:space="preserve"> </w:t>
      </w:r>
      <w:r>
        <w:t>едно</w:t>
      </w:r>
      <w:r w:rsidR="00BF62F4">
        <w:t xml:space="preserve"> цяло число </w:t>
      </w:r>
      <w:r w:rsidR="00BF62F4" w:rsidRPr="00BF62F4">
        <w:rPr>
          <w:i/>
          <w:lang w:val="en-US"/>
        </w:rPr>
        <w:t>q</w:t>
      </w:r>
      <w:r w:rsidR="00805512">
        <w:rPr>
          <w:i/>
        </w:rPr>
        <w:t xml:space="preserve"> </w:t>
      </w:r>
      <w:r w:rsidR="00805512">
        <w:t xml:space="preserve">– </w:t>
      </w:r>
      <w:r w:rsidR="00DC2D8C">
        <w:t xml:space="preserve">брой </w:t>
      </w:r>
      <w:r w:rsidR="00DC2D8C" w:rsidRPr="0014533C">
        <w:t xml:space="preserve">капки вода </w:t>
      </w:r>
      <w:r w:rsidR="00805512">
        <w:t xml:space="preserve">вода, </w:t>
      </w:r>
      <w:r w:rsidR="00DC2D8C">
        <w:t xml:space="preserve">необходими за </w:t>
      </w:r>
      <w:r w:rsidR="00805512">
        <w:t xml:space="preserve"> да порасне цвете с един </w:t>
      </w:r>
      <w:r w:rsidR="0014533C" w:rsidRPr="0014533C">
        <w:t>милиметър</w:t>
      </w:r>
      <w:r w:rsidR="00805512" w:rsidRPr="0014533C">
        <w:t>.</w:t>
      </w:r>
    </w:p>
    <w:p w:rsidR="00BF62F4" w:rsidRDefault="00BF62F4" w:rsidP="00442514">
      <w:pPr>
        <w:pStyle w:val="a1"/>
      </w:pPr>
      <w:r>
        <w:t>Изход</w:t>
      </w:r>
    </w:p>
    <w:p w:rsidR="00BF62F4" w:rsidRPr="00BF62F4" w:rsidRDefault="00BF62F4" w:rsidP="00442514">
      <w:pPr>
        <w:pStyle w:val="a2"/>
        <w:spacing w:before="0"/>
      </w:pPr>
      <w:r>
        <w:t xml:space="preserve">На един ред на стандартния изход </w:t>
      </w:r>
      <w:r w:rsidR="0011773D">
        <w:t xml:space="preserve">програмата трябва </w:t>
      </w:r>
      <w:r>
        <w:t>да изведе едно цяло число – търсен</w:t>
      </w:r>
      <w:r w:rsidR="0014533C">
        <w:t>ият</w:t>
      </w:r>
      <w:r>
        <w:t xml:space="preserve"> минимал</w:t>
      </w:r>
      <w:r w:rsidR="0014533C">
        <w:t>ен</w:t>
      </w:r>
      <w:r>
        <w:t xml:space="preserve"> </w:t>
      </w:r>
      <w:r w:rsidR="0014533C">
        <w:t xml:space="preserve">брой капки </w:t>
      </w:r>
      <w:r>
        <w:t>вода.</w:t>
      </w:r>
    </w:p>
    <w:p w:rsidR="00E83AF3" w:rsidRDefault="00793574" w:rsidP="00442514">
      <w:pPr>
        <w:pStyle w:val="a1"/>
      </w:pPr>
      <w:r>
        <w:t>Ограничения</w:t>
      </w:r>
    </w:p>
    <w:p w:rsidR="007F3FB6" w:rsidRPr="00BF62F4" w:rsidRDefault="00793574" w:rsidP="00442514">
      <w:pPr>
        <w:pStyle w:val="a2"/>
        <w:spacing w:before="0"/>
      </w:pPr>
      <w:r>
        <w:rPr>
          <w:lang w:val="en-US"/>
        </w:rPr>
        <w:t xml:space="preserve">0 &lt; </w:t>
      </w:r>
      <w:r w:rsidRPr="00BF62F4">
        <w:rPr>
          <w:i/>
          <w:lang w:val="en-US"/>
        </w:rPr>
        <w:t>n</w:t>
      </w:r>
      <w:r w:rsidR="00582128">
        <w:rPr>
          <w:lang w:val="en-US"/>
        </w:rPr>
        <w:t xml:space="preserve"> ≤</w:t>
      </w:r>
      <w:r w:rsidR="00BF62F4">
        <w:t xml:space="preserve"> </w:t>
      </w:r>
      <w:r w:rsidR="009F51C8">
        <w:rPr>
          <w:lang w:val="en-US"/>
        </w:rPr>
        <w:t>10</w:t>
      </w:r>
      <w:r w:rsidR="00BF62F4">
        <w:t>000</w:t>
      </w:r>
    </w:p>
    <w:p w:rsidR="00582128" w:rsidRPr="0014533C" w:rsidRDefault="00BF62F4" w:rsidP="00442514">
      <w:pPr>
        <w:pStyle w:val="a2"/>
        <w:spacing w:before="0"/>
      </w:pPr>
      <w:r>
        <w:rPr>
          <w:lang w:val="en-US"/>
        </w:rPr>
        <w:t xml:space="preserve">10 ≤ </w:t>
      </w:r>
      <w:r>
        <w:rPr>
          <w:i/>
          <w:lang w:val="en-US"/>
        </w:rPr>
        <w:t>q</w:t>
      </w:r>
      <w:r>
        <w:rPr>
          <w:lang w:val="en-US"/>
        </w:rPr>
        <w:t xml:space="preserve"> ≤</w:t>
      </w:r>
      <w:r>
        <w:t xml:space="preserve"> </w:t>
      </w:r>
      <w:r>
        <w:rPr>
          <w:lang w:val="en-US"/>
        </w:rPr>
        <w:t>100</w:t>
      </w:r>
      <w:r w:rsidR="0014533C">
        <w:t> 000 000</w:t>
      </w:r>
    </w:p>
    <w:p w:rsidR="0014533C" w:rsidRDefault="006216A7" w:rsidP="00442514">
      <w:pPr>
        <w:pStyle w:val="a2"/>
        <w:spacing w:before="0"/>
      </w:pPr>
      <w:r>
        <w:rPr>
          <w:lang w:val="en-US"/>
        </w:rPr>
        <w:t xml:space="preserve">0 &lt; </w:t>
      </w:r>
      <w:r>
        <w:t xml:space="preserve"> </w:t>
      </w:r>
      <w:r w:rsidR="00805512" w:rsidRPr="006216A7">
        <w:rPr>
          <w:i/>
        </w:rPr>
        <w:t>височин</w:t>
      </w:r>
      <w:r w:rsidR="002E7EA0">
        <w:rPr>
          <w:i/>
        </w:rPr>
        <w:t>и</w:t>
      </w:r>
      <w:bookmarkStart w:id="0" w:name="_GoBack"/>
      <w:bookmarkEnd w:id="0"/>
      <w:r w:rsidR="00805512" w:rsidRPr="006216A7">
        <w:rPr>
          <w:i/>
        </w:rPr>
        <w:t xml:space="preserve"> на цветята</w:t>
      </w:r>
      <w:r w:rsidR="00805512">
        <w:t xml:space="preserve"> </w:t>
      </w:r>
      <w:r>
        <w:rPr>
          <w:lang w:val="en-US"/>
        </w:rPr>
        <w:t>≤</w:t>
      </w:r>
      <w:r>
        <w:t xml:space="preserve"> </w:t>
      </w:r>
      <w:r>
        <w:rPr>
          <w:lang w:val="en-US"/>
        </w:rPr>
        <w:t>10</w:t>
      </w:r>
      <w:r>
        <w:t>000</w:t>
      </w:r>
    </w:p>
    <w:p w:rsidR="00AE6A2F" w:rsidRPr="00442514" w:rsidRDefault="00AE6A2F" w:rsidP="00442514">
      <w:pPr>
        <w:pStyle w:val="a1"/>
      </w:pPr>
      <w:r w:rsidRPr="00442514">
        <w:t>П</w:t>
      </w:r>
      <w:r w:rsidRPr="00442514">
        <w:rPr>
          <w:caps/>
        </w:rPr>
        <w:t>ример</w:t>
      </w:r>
    </w:p>
    <w:p w:rsidR="00805512" w:rsidRDefault="00805512" w:rsidP="00442514">
      <w:pPr>
        <w:pStyle w:val="a1"/>
      </w:pPr>
      <w:r>
        <w:t>Вход</w:t>
      </w:r>
    </w:p>
    <w:p w:rsidR="00152456" w:rsidRDefault="00805512" w:rsidP="00442514">
      <w:pPr>
        <w:pStyle w:val="a3"/>
      </w:pPr>
      <w:r>
        <w:t>5</w:t>
      </w:r>
    </w:p>
    <w:p w:rsidR="00805512" w:rsidRDefault="00805512" w:rsidP="00442514">
      <w:pPr>
        <w:pStyle w:val="a3"/>
      </w:pPr>
      <w:r>
        <w:t>10 20 17 12 20</w:t>
      </w:r>
    </w:p>
    <w:p w:rsidR="00805512" w:rsidRDefault="00805512" w:rsidP="00442514">
      <w:pPr>
        <w:pStyle w:val="a3"/>
      </w:pPr>
      <w:r>
        <w:t>25</w:t>
      </w:r>
    </w:p>
    <w:p w:rsidR="00805512" w:rsidRDefault="00805512" w:rsidP="00442514">
      <w:pPr>
        <w:pStyle w:val="a1"/>
      </w:pPr>
      <w:r>
        <w:t>Изход</w:t>
      </w:r>
    </w:p>
    <w:p w:rsidR="00805512" w:rsidRDefault="00805512" w:rsidP="00442514">
      <w:pPr>
        <w:pStyle w:val="a3"/>
      </w:pPr>
      <w:r>
        <w:t>525</w:t>
      </w:r>
    </w:p>
    <w:sectPr w:rsidR="00805512" w:rsidSect="0014533C">
      <w:headerReference w:type="default" r:id="rId9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643" w:rsidRDefault="00AF1643" w:rsidP="00442514">
      <w:r>
        <w:separator/>
      </w:r>
    </w:p>
  </w:endnote>
  <w:endnote w:type="continuationSeparator" w:id="0">
    <w:p w:rsidR="00AF1643" w:rsidRDefault="00AF1643" w:rsidP="0044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643" w:rsidRDefault="00AF1643" w:rsidP="00442514">
      <w:r>
        <w:separator/>
      </w:r>
    </w:p>
  </w:footnote>
  <w:footnote w:type="continuationSeparator" w:id="0">
    <w:p w:rsidR="00AF1643" w:rsidRDefault="00AF1643" w:rsidP="00442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14" w:rsidRPr="00607857" w:rsidRDefault="00442514" w:rsidP="00442514">
    <w:pPr>
      <w:tabs>
        <w:tab w:val="center" w:pos="4536"/>
        <w:tab w:val="right" w:pos="9072"/>
      </w:tabs>
      <w:jc w:val="center"/>
      <w:rPr>
        <w:b/>
        <w:bCs/>
        <w:caps/>
        <w:color w:val="000000"/>
        <w:sz w:val="28"/>
        <w:szCs w:val="28"/>
      </w:rPr>
    </w:pPr>
    <w:r w:rsidRPr="00607857">
      <w:rPr>
        <w:b/>
        <w:bCs/>
        <w:caps/>
        <w:color w:val="000000"/>
        <w:sz w:val="28"/>
        <w:szCs w:val="28"/>
      </w:rPr>
      <w:t>национална олимпиада по информатика</w:t>
    </w:r>
  </w:p>
  <w:p w:rsidR="00442514" w:rsidRPr="00607857" w:rsidRDefault="00442514" w:rsidP="00442514">
    <w:pPr>
      <w:tabs>
        <w:tab w:val="center" w:pos="4536"/>
        <w:tab w:val="right" w:pos="9072"/>
      </w:tabs>
      <w:jc w:val="center"/>
      <w:rPr>
        <w:b/>
        <w:bCs/>
        <w:color w:val="000000"/>
        <w:sz w:val="28"/>
        <w:szCs w:val="28"/>
      </w:rPr>
    </w:pPr>
    <w:r w:rsidRPr="00607857">
      <w:rPr>
        <w:b/>
        <w:bCs/>
        <w:color w:val="000000"/>
        <w:sz w:val="28"/>
        <w:szCs w:val="28"/>
      </w:rPr>
      <w:t>Областен кръг</w:t>
    </w:r>
  </w:p>
  <w:p w:rsidR="00442514" w:rsidRPr="000E1F7E" w:rsidRDefault="00442514" w:rsidP="00442514">
    <w:pPr>
      <w:tabs>
        <w:tab w:val="center" w:pos="4536"/>
        <w:tab w:val="right" w:pos="9072"/>
      </w:tabs>
      <w:jc w:val="center"/>
      <w:rPr>
        <w:b/>
        <w:bCs/>
        <w:color w:val="000000"/>
        <w:sz w:val="28"/>
        <w:szCs w:val="28"/>
        <w:lang w:val="en-US"/>
      </w:rPr>
    </w:pPr>
    <w:r>
      <w:rPr>
        <w:b/>
        <w:sz w:val="28"/>
        <w:szCs w:val="28"/>
        <w:lang w:val="ru-RU"/>
      </w:rPr>
      <w:t>1</w:t>
    </w:r>
    <w:r>
      <w:rPr>
        <w:b/>
        <w:sz w:val="28"/>
        <w:szCs w:val="28"/>
        <w:lang w:val="en-US"/>
      </w:rPr>
      <w:t>7</w:t>
    </w:r>
    <w:r w:rsidRPr="000E1F7E">
      <w:rPr>
        <w:b/>
        <w:sz w:val="28"/>
        <w:szCs w:val="28"/>
        <w:lang w:val="ru-RU"/>
      </w:rPr>
      <w:t xml:space="preserve"> </w:t>
    </w:r>
    <w:r>
      <w:rPr>
        <w:b/>
        <w:sz w:val="28"/>
        <w:szCs w:val="28"/>
      </w:rPr>
      <w:t>февруари</w:t>
    </w:r>
    <w:r w:rsidRPr="000E1F7E">
      <w:rPr>
        <w:b/>
        <w:sz w:val="28"/>
        <w:szCs w:val="28"/>
      </w:rPr>
      <w:t xml:space="preserve"> 201</w:t>
    </w:r>
    <w:r>
      <w:rPr>
        <w:b/>
        <w:sz w:val="28"/>
        <w:szCs w:val="28"/>
      </w:rPr>
      <w:t>8</w:t>
    </w:r>
    <w:r w:rsidRPr="000E1F7E">
      <w:rPr>
        <w:b/>
        <w:sz w:val="28"/>
        <w:szCs w:val="28"/>
      </w:rPr>
      <w:t xml:space="preserve"> г.</w:t>
    </w:r>
  </w:p>
  <w:p w:rsidR="00442514" w:rsidRPr="00442514" w:rsidRDefault="00442514" w:rsidP="00442514">
    <w:pPr>
      <w:pStyle w:val="Header"/>
      <w:jc w:val="center"/>
      <w:rPr>
        <w:szCs w:val="28"/>
        <w:lang w:val="en-US"/>
      </w:rPr>
    </w:pPr>
    <w:r w:rsidRPr="00732426">
      <w:rPr>
        <w:b/>
        <w:bCs/>
        <w:color w:val="000000"/>
        <w:sz w:val="28"/>
        <w:szCs w:val="28"/>
        <w:lang w:val="ru-RU"/>
      </w:rPr>
      <w:t>Група</w:t>
    </w:r>
    <w:r w:rsidRPr="001D69DF">
      <w:rPr>
        <w:b/>
        <w:bCs/>
        <w:color w:val="000000"/>
        <w:sz w:val="28"/>
        <w:szCs w:val="28"/>
        <w:lang w:val="ru-RU"/>
      </w:rPr>
      <w:t xml:space="preserve"> </w:t>
    </w:r>
    <w:r>
      <w:rPr>
        <w:b/>
        <w:bCs/>
        <w:color w:val="000000"/>
        <w:sz w:val="28"/>
        <w:szCs w:val="28"/>
        <w:lang w:val="en-US"/>
      </w:rPr>
      <w:t>E</w:t>
    </w:r>
    <w:r w:rsidRPr="00732426">
      <w:rPr>
        <w:b/>
        <w:bCs/>
        <w:color w:val="000000"/>
        <w:sz w:val="28"/>
        <w:szCs w:val="28"/>
        <w:lang w:val="ru-RU"/>
      </w:rPr>
      <w:t xml:space="preserve">, </w:t>
    </w:r>
    <w:r>
      <w:rPr>
        <w:b/>
        <w:bCs/>
        <w:color w:val="000000"/>
        <w:sz w:val="28"/>
        <w:szCs w:val="28"/>
        <w:lang w:val="ru-RU"/>
      </w:rPr>
      <w:t xml:space="preserve"> </w:t>
    </w:r>
    <w:r>
      <w:rPr>
        <w:b/>
        <w:bCs/>
        <w:color w:val="000000"/>
        <w:sz w:val="28"/>
        <w:szCs w:val="28"/>
        <w:lang w:val="en-US"/>
      </w:rPr>
      <w:t xml:space="preserve">4 - 5 </w:t>
    </w:r>
    <w:r>
      <w:rPr>
        <w:b/>
        <w:bCs/>
        <w:color w:val="000000"/>
        <w:sz w:val="28"/>
        <w:szCs w:val="28"/>
        <w:lang w:val="ru-RU"/>
      </w:rPr>
      <w:t>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609"/>
    <w:multiLevelType w:val="hybridMultilevel"/>
    <w:tmpl w:val="F52EA9E6"/>
    <w:lvl w:ilvl="0" w:tplc="4C82964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54D59C1"/>
    <w:multiLevelType w:val="hybridMultilevel"/>
    <w:tmpl w:val="897A9C5E"/>
    <w:lvl w:ilvl="0" w:tplc="2C90FE5C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FE"/>
    <w:rsid w:val="00007CC1"/>
    <w:rsid w:val="0002483B"/>
    <w:rsid w:val="00054083"/>
    <w:rsid w:val="00060E71"/>
    <w:rsid w:val="000749B5"/>
    <w:rsid w:val="000C5CBA"/>
    <w:rsid w:val="00106100"/>
    <w:rsid w:val="00113EA1"/>
    <w:rsid w:val="0011773D"/>
    <w:rsid w:val="00124005"/>
    <w:rsid w:val="00133AE4"/>
    <w:rsid w:val="001439F2"/>
    <w:rsid w:val="0014533C"/>
    <w:rsid w:val="00152456"/>
    <w:rsid w:val="00156E4D"/>
    <w:rsid w:val="001F6363"/>
    <w:rsid w:val="00203178"/>
    <w:rsid w:val="00216C86"/>
    <w:rsid w:val="002271BE"/>
    <w:rsid w:val="00233702"/>
    <w:rsid w:val="00247843"/>
    <w:rsid w:val="002767FA"/>
    <w:rsid w:val="00286F85"/>
    <w:rsid w:val="002D3F30"/>
    <w:rsid w:val="002E5E9A"/>
    <w:rsid w:val="002E7EA0"/>
    <w:rsid w:val="003063E2"/>
    <w:rsid w:val="003365B2"/>
    <w:rsid w:val="00350F47"/>
    <w:rsid w:val="00376216"/>
    <w:rsid w:val="0038387C"/>
    <w:rsid w:val="00386EA8"/>
    <w:rsid w:val="003A687A"/>
    <w:rsid w:val="003B0CD4"/>
    <w:rsid w:val="003B657C"/>
    <w:rsid w:val="003C6E8C"/>
    <w:rsid w:val="003D1662"/>
    <w:rsid w:val="003F4A64"/>
    <w:rsid w:val="004242A4"/>
    <w:rsid w:val="00427149"/>
    <w:rsid w:val="00433B47"/>
    <w:rsid w:val="00433BE8"/>
    <w:rsid w:val="00442514"/>
    <w:rsid w:val="004463B6"/>
    <w:rsid w:val="00455BDD"/>
    <w:rsid w:val="004618E8"/>
    <w:rsid w:val="004714FC"/>
    <w:rsid w:val="004A377D"/>
    <w:rsid w:val="004B1F26"/>
    <w:rsid w:val="004C4278"/>
    <w:rsid w:val="004E0993"/>
    <w:rsid w:val="00522245"/>
    <w:rsid w:val="00523E25"/>
    <w:rsid w:val="00535722"/>
    <w:rsid w:val="00535EFA"/>
    <w:rsid w:val="005451D2"/>
    <w:rsid w:val="00565507"/>
    <w:rsid w:val="00582128"/>
    <w:rsid w:val="00593221"/>
    <w:rsid w:val="005B153C"/>
    <w:rsid w:val="005B4A71"/>
    <w:rsid w:val="005E4639"/>
    <w:rsid w:val="005E50D8"/>
    <w:rsid w:val="005F1F8A"/>
    <w:rsid w:val="005F6A19"/>
    <w:rsid w:val="0060159A"/>
    <w:rsid w:val="006216A7"/>
    <w:rsid w:val="00636E94"/>
    <w:rsid w:val="00637324"/>
    <w:rsid w:val="006460E7"/>
    <w:rsid w:val="00651A59"/>
    <w:rsid w:val="00656352"/>
    <w:rsid w:val="006852F3"/>
    <w:rsid w:val="006C1C2B"/>
    <w:rsid w:val="006D4AC6"/>
    <w:rsid w:val="006E4F88"/>
    <w:rsid w:val="006F40C8"/>
    <w:rsid w:val="006F51AD"/>
    <w:rsid w:val="006F7460"/>
    <w:rsid w:val="00741FCB"/>
    <w:rsid w:val="00752A80"/>
    <w:rsid w:val="00753D2E"/>
    <w:rsid w:val="00757767"/>
    <w:rsid w:val="0076467F"/>
    <w:rsid w:val="0076740A"/>
    <w:rsid w:val="00771465"/>
    <w:rsid w:val="00774DC3"/>
    <w:rsid w:val="00793574"/>
    <w:rsid w:val="00793F17"/>
    <w:rsid w:val="00794C89"/>
    <w:rsid w:val="007A00E8"/>
    <w:rsid w:val="007A3C0B"/>
    <w:rsid w:val="007B7203"/>
    <w:rsid w:val="007D64B2"/>
    <w:rsid w:val="007E48B9"/>
    <w:rsid w:val="007F21C9"/>
    <w:rsid w:val="007F3FB6"/>
    <w:rsid w:val="00803FB8"/>
    <w:rsid w:val="00804CFE"/>
    <w:rsid w:val="00805512"/>
    <w:rsid w:val="008431E7"/>
    <w:rsid w:val="0086624E"/>
    <w:rsid w:val="008739B5"/>
    <w:rsid w:val="008B39BD"/>
    <w:rsid w:val="00902982"/>
    <w:rsid w:val="00933C95"/>
    <w:rsid w:val="009461BB"/>
    <w:rsid w:val="00954AEE"/>
    <w:rsid w:val="00960AEA"/>
    <w:rsid w:val="00986440"/>
    <w:rsid w:val="00994507"/>
    <w:rsid w:val="009967C2"/>
    <w:rsid w:val="009A07CF"/>
    <w:rsid w:val="009C71C0"/>
    <w:rsid w:val="009F0AD0"/>
    <w:rsid w:val="009F51C8"/>
    <w:rsid w:val="009F69D1"/>
    <w:rsid w:val="00A40F03"/>
    <w:rsid w:val="00A44CDB"/>
    <w:rsid w:val="00A46E25"/>
    <w:rsid w:val="00A65F1D"/>
    <w:rsid w:val="00A70CA7"/>
    <w:rsid w:val="00A8547A"/>
    <w:rsid w:val="00AC58E0"/>
    <w:rsid w:val="00AE515D"/>
    <w:rsid w:val="00AE6A2F"/>
    <w:rsid w:val="00AF1643"/>
    <w:rsid w:val="00AF74DE"/>
    <w:rsid w:val="00B129A5"/>
    <w:rsid w:val="00B2428D"/>
    <w:rsid w:val="00B301FD"/>
    <w:rsid w:val="00B37F26"/>
    <w:rsid w:val="00B46F31"/>
    <w:rsid w:val="00B527FC"/>
    <w:rsid w:val="00B54D53"/>
    <w:rsid w:val="00B571E3"/>
    <w:rsid w:val="00B63A06"/>
    <w:rsid w:val="00B6537D"/>
    <w:rsid w:val="00B65F91"/>
    <w:rsid w:val="00B6610F"/>
    <w:rsid w:val="00B66F48"/>
    <w:rsid w:val="00B67742"/>
    <w:rsid w:val="00B71343"/>
    <w:rsid w:val="00BA14C8"/>
    <w:rsid w:val="00BC1AD8"/>
    <w:rsid w:val="00BD07A6"/>
    <w:rsid w:val="00BF5B01"/>
    <w:rsid w:val="00BF62F4"/>
    <w:rsid w:val="00C017A1"/>
    <w:rsid w:val="00C16682"/>
    <w:rsid w:val="00C470D5"/>
    <w:rsid w:val="00C47CF9"/>
    <w:rsid w:val="00C61ED5"/>
    <w:rsid w:val="00CA409A"/>
    <w:rsid w:val="00CC2358"/>
    <w:rsid w:val="00CC2BE9"/>
    <w:rsid w:val="00CC610E"/>
    <w:rsid w:val="00CD67CF"/>
    <w:rsid w:val="00CE5D44"/>
    <w:rsid w:val="00CF0080"/>
    <w:rsid w:val="00CF7674"/>
    <w:rsid w:val="00D0045F"/>
    <w:rsid w:val="00D02A96"/>
    <w:rsid w:val="00D2280E"/>
    <w:rsid w:val="00D30C0C"/>
    <w:rsid w:val="00D4313B"/>
    <w:rsid w:val="00D82373"/>
    <w:rsid w:val="00D842A6"/>
    <w:rsid w:val="00D94C25"/>
    <w:rsid w:val="00D957FF"/>
    <w:rsid w:val="00DA36FC"/>
    <w:rsid w:val="00DA42E1"/>
    <w:rsid w:val="00DA61BE"/>
    <w:rsid w:val="00DB2E38"/>
    <w:rsid w:val="00DC2D8C"/>
    <w:rsid w:val="00DC7A22"/>
    <w:rsid w:val="00DE06F1"/>
    <w:rsid w:val="00DF6542"/>
    <w:rsid w:val="00E12B6B"/>
    <w:rsid w:val="00E26EE4"/>
    <w:rsid w:val="00E30747"/>
    <w:rsid w:val="00E83AF3"/>
    <w:rsid w:val="00E874AA"/>
    <w:rsid w:val="00EE30A3"/>
    <w:rsid w:val="00F024E1"/>
    <w:rsid w:val="00F04223"/>
    <w:rsid w:val="00F20E36"/>
    <w:rsid w:val="00F27156"/>
    <w:rsid w:val="00F37922"/>
    <w:rsid w:val="00F40653"/>
    <w:rsid w:val="00F45756"/>
    <w:rsid w:val="00F45EAF"/>
    <w:rsid w:val="00F473CE"/>
    <w:rsid w:val="00F62470"/>
    <w:rsid w:val="00FF09B9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аглавие"/>
    <w:basedOn w:val="Normal"/>
    <w:autoRedefine/>
    <w:rsid w:val="00442514"/>
    <w:pPr>
      <w:spacing w:before="360" w:after="120"/>
      <w:ind w:firstLine="709"/>
    </w:pPr>
    <w:rPr>
      <w:b/>
      <w:caps/>
      <w:sz w:val="28"/>
      <w:szCs w:val="28"/>
    </w:rPr>
  </w:style>
  <w:style w:type="paragraph" w:customStyle="1" w:styleId="a1">
    <w:name w:val="ВходИзход"/>
    <w:basedOn w:val="Normal"/>
    <w:autoRedefine/>
    <w:rsid w:val="00442514"/>
    <w:pPr>
      <w:spacing w:before="120"/>
      <w:ind w:firstLine="709"/>
      <w:contextualSpacing/>
    </w:pPr>
    <w:rPr>
      <w:b/>
    </w:rPr>
  </w:style>
  <w:style w:type="paragraph" w:customStyle="1" w:styleId="a2">
    <w:name w:val="Текст"/>
    <w:basedOn w:val="Normal"/>
    <w:autoRedefine/>
    <w:rsid w:val="00656352"/>
    <w:pPr>
      <w:spacing w:before="120"/>
      <w:ind w:firstLine="709"/>
      <w:jc w:val="both"/>
    </w:pPr>
  </w:style>
  <w:style w:type="paragraph" w:customStyle="1" w:styleId="a3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customStyle="1" w:styleId="a">
    <w:name w:val="Изброяване"/>
    <w:basedOn w:val="a2"/>
    <w:autoRedefine/>
    <w:qFormat/>
    <w:rsid w:val="00C16682"/>
    <w:pPr>
      <w:numPr>
        <w:numId w:val="2"/>
      </w:numPr>
      <w:ind w:left="1134" w:hanging="425"/>
    </w:pPr>
  </w:style>
  <w:style w:type="paragraph" w:styleId="NormalWeb">
    <w:name w:val="Normal (Web)"/>
    <w:basedOn w:val="Normal"/>
    <w:uiPriority w:val="99"/>
    <w:unhideWhenUsed/>
    <w:rsid w:val="00C470D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Footer">
    <w:name w:val="footer"/>
    <w:basedOn w:val="Normal"/>
    <w:link w:val="FooterChar"/>
    <w:rsid w:val="004425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42514"/>
    <w:rPr>
      <w:sz w:val="24"/>
      <w:szCs w:val="24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442514"/>
    <w:rPr>
      <w:rFonts w:eastAsia="MS Mincho"/>
      <w:sz w:val="24"/>
      <w:szCs w:val="24"/>
      <w:lang w:val="bg-BG" w:eastAsia="ja-JP"/>
    </w:rPr>
  </w:style>
  <w:style w:type="paragraph" w:styleId="BalloonText">
    <w:name w:val="Balloon Text"/>
    <w:basedOn w:val="Normal"/>
    <w:link w:val="BalloonTextChar"/>
    <w:rsid w:val="00442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514"/>
    <w:rPr>
      <w:rFonts w:ascii="Tahoma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аглавие"/>
    <w:basedOn w:val="Normal"/>
    <w:autoRedefine/>
    <w:rsid w:val="00442514"/>
    <w:pPr>
      <w:spacing w:before="360" w:after="120"/>
      <w:ind w:firstLine="709"/>
    </w:pPr>
    <w:rPr>
      <w:b/>
      <w:caps/>
      <w:sz w:val="28"/>
      <w:szCs w:val="28"/>
    </w:rPr>
  </w:style>
  <w:style w:type="paragraph" w:customStyle="1" w:styleId="a1">
    <w:name w:val="ВходИзход"/>
    <w:basedOn w:val="Normal"/>
    <w:autoRedefine/>
    <w:rsid w:val="00442514"/>
    <w:pPr>
      <w:spacing w:before="120"/>
      <w:ind w:firstLine="709"/>
      <w:contextualSpacing/>
    </w:pPr>
    <w:rPr>
      <w:b/>
    </w:rPr>
  </w:style>
  <w:style w:type="paragraph" w:customStyle="1" w:styleId="a2">
    <w:name w:val="Текст"/>
    <w:basedOn w:val="Normal"/>
    <w:autoRedefine/>
    <w:rsid w:val="00656352"/>
    <w:pPr>
      <w:spacing w:before="120"/>
      <w:ind w:firstLine="709"/>
      <w:jc w:val="both"/>
    </w:pPr>
  </w:style>
  <w:style w:type="paragraph" w:customStyle="1" w:styleId="a3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customStyle="1" w:styleId="a">
    <w:name w:val="Изброяване"/>
    <w:basedOn w:val="a2"/>
    <w:autoRedefine/>
    <w:qFormat/>
    <w:rsid w:val="00C16682"/>
    <w:pPr>
      <w:numPr>
        <w:numId w:val="2"/>
      </w:numPr>
      <w:ind w:left="1134" w:hanging="425"/>
    </w:pPr>
  </w:style>
  <w:style w:type="paragraph" w:styleId="NormalWeb">
    <w:name w:val="Normal (Web)"/>
    <w:basedOn w:val="Normal"/>
    <w:uiPriority w:val="99"/>
    <w:unhideWhenUsed/>
    <w:rsid w:val="00C470D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Footer">
    <w:name w:val="footer"/>
    <w:basedOn w:val="Normal"/>
    <w:link w:val="FooterChar"/>
    <w:rsid w:val="004425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42514"/>
    <w:rPr>
      <w:sz w:val="24"/>
      <w:szCs w:val="24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442514"/>
    <w:rPr>
      <w:rFonts w:eastAsia="MS Mincho"/>
      <w:sz w:val="24"/>
      <w:szCs w:val="24"/>
      <w:lang w:val="bg-BG" w:eastAsia="ja-JP"/>
    </w:rPr>
  </w:style>
  <w:style w:type="paragraph" w:styleId="BalloonText">
    <w:name w:val="Balloon Text"/>
    <w:basedOn w:val="Normal"/>
    <w:link w:val="BalloonTextChar"/>
    <w:rsid w:val="00442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514"/>
    <w:rPr>
      <w:rFonts w:ascii="Tahoma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&#1042;%20&#1088;&#1072;&#1079;&#1088;&#1072;&#1073;&#1086;&#1090;&#1082;&#1072;\Winter2014\b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81B9-BA9F-4385-8965-42A93C8F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</Template>
  <TotalTime>57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НОИ2018 2-ри кръг</vt:lpstr>
    </vt:vector>
  </TitlesOfParts>
  <Company>OK419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НОИ2018 2-ри кръг</dc:title>
  <dc:subject/>
  <dc:creator>Е.Василев</dc:creator>
  <cp:keywords/>
  <dc:description/>
  <cp:lastModifiedBy>User</cp:lastModifiedBy>
  <cp:revision>18</cp:revision>
  <cp:lastPrinted>2010-12-21T11:20:00Z</cp:lastPrinted>
  <dcterms:created xsi:type="dcterms:W3CDTF">2018-01-17T13:09:00Z</dcterms:created>
  <dcterms:modified xsi:type="dcterms:W3CDTF">2018-02-10T19:05:00Z</dcterms:modified>
</cp:coreProperties>
</file>