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36" w:rsidRPr="00E35F36" w:rsidRDefault="00376216" w:rsidP="00F20E36">
      <w:pPr>
        <w:pStyle w:val="Header"/>
        <w:jc w:val="center"/>
        <w:rPr>
          <w:b/>
          <w:caps/>
          <w:sz w:val="28"/>
          <w:szCs w:val="28"/>
        </w:rPr>
      </w:pPr>
      <w:r w:rsidRPr="00E35F36">
        <w:rPr>
          <w:b/>
          <w:caps/>
          <w:sz w:val="28"/>
          <w:szCs w:val="28"/>
        </w:rPr>
        <w:t>Национал</w:t>
      </w:r>
      <w:r w:rsidR="00535722" w:rsidRPr="00E35F36">
        <w:rPr>
          <w:b/>
          <w:caps/>
          <w:sz w:val="28"/>
          <w:szCs w:val="28"/>
        </w:rPr>
        <w:t>на олимпиада</w:t>
      </w:r>
      <w:r w:rsidRPr="00E35F36">
        <w:rPr>
          <w:b/>
          <w:caps/>
          <w:sz w:val="28"/>
          <w:szCs w:val="28"/>
        </w:rPr>
        <w:t xml:space="preserve"> по информатика</w:t>
      </w:r>
    </w:p>
    <w:p w:rsidR="00F20E36" w:rsidRPr="00E35F36" w:rsidRDefault="00535722" w:rsidP="00F20E36">
      <w:pPr>
        <w:pStyle w:val="Header"/>
        <w:jc w:val="center"/>
        <w:rPr>
          <w:b/>
          <w:sz w:val="28"/>
          <w:szCs w:val="28"/>
        </w:rPr>
      </w:pPr>
      <w:r w:rsidRPr="00E35F36">
        <w:rPr>
          <w:b/>
          <w:sz w:val="28"/>
          <w:szCs w:val="28"/>
        </w:rPr>
        <w:t>Об</w:t>
      </w:r>
      <w:r w:rsidR="00F27156" w:rsidRPr="00E35F36">
        <w:rPr>
          <w:b/>
          <w:sz w:val="28"/>
          <w:szCs w:val="28"/>
        </w:rPr>
        <w:t>ластен</w:t>
      </w:r>
      <w:r w:rsidRPr="00E35F36">
        <w:rPr>
          <w:b/>
          <w:sz w:val="28"/>
          <w:szCs w:val="28"/>
        </w:rPr>
        <w:t xml:space="preserve"> кръг, </w:t>
      </w:r>
      <w:r w:rsidR="00793574" w:rsidRPr="00E35F36">
        <w:rPr>
          <w:b/>
          <w:sz w:val="28"/>
          <w:szCs w:val="28"/>
        </w:rPr>
        <w:t>17</w:t>
      </w:r>
      <w:r w:rsidRPr="00E35F36">
        <w:rPr>
          <w:b/>
          <w:sz w:val="28"/>
          <w:szCs w:val="28"/>
        </w:rPr>
        <w:t xml:space="preserve"> </w:t>
      </w:r>
      <w:r w:rsidR="00593221" w:rsidRPr="00E35F36">
        <w:rPr>
          <w:b/>
          <w:sz w:val="28"/>
          <w:szCs w:val="28"/>
        </w:rPr>
        <w:t>февруари</w:t>
      </w:r>
      <w:r w:rsidRPr="00E35F36">
        <w:rPr>
          <w:b/>
          <w:sz w:val="28"/>
          <w:szCs w:val="28"/>
        </w:rPr>
        <w:t xml:space="preserve"> 20</w:t>
      </w:r>
      <w:r w:rsidR="00F20E36" w:rsidRPr="00E35F36">
        <w:rPr>
          <w:b/>
          <w:sz w:val="28"/>
          <w:szCs w:val="28"/>
        </w:rPr>
        <w:t>1</w:t>
      </w:r>
      <w:r w:rsidR="00793574" w:rsidRPr="00E35F36">
        <w:rPr>
          <w:b/>
          <w:sz w:val="28"/>
          <w:szCs w:val="28"/>
        </w:rPr>
        <w:t>8</w:t>
      </w:r>
      <w:r w:rsidR="00F20E36" w:rsidRPr="00E35F36">
        <w:rPr>
          <w:b/>
          <w:sz w:val="28"/>
          <w:szCs w:val="28"/>
        </w:rPr>
        <w:t xml:space="preserve"> г.</w:t>
      </w:r>
    </w:p>
    <w:p w:rsidR="00F20E36" w:rsidRPr="00E35F36" w:rsidRDefault="00F20E36" w:rsidP="00F20E36">
      <w:pPr>
        <w:pStyle w:val="Header"/>
        <w:jc w:val="center"/>
        <w:rPr>
          <w:b/>
          <w:sz w:val="28"/>
          <w:szCs w:val="28"/>
          <w:lang w:val="ru-RU"/>
        </w:rPr>
      </w:pPr>
      <w:r w:rsidRPr="00E35F36">
        <w:rPr>
          <w:b/>
          <w:sz w:val="28"/>
          <w:szCs w:val="28"/>
        </w:rPr>
        <w:t xml:space="preserve">Група </w:t>
      </w:r>
      <w:r w:rsidR="00F66E45" w:rsidRPr="00E35F36">
        <w:rPr>
          <w:b/>
          <w:sz w:val="28"/>
          <w:szCs w:val="28"/>
          <w:lang w:val="en-US"/>
        </w:rPr>
        <w:t>C</w:t>
      </w:r>
      <w:r w:rsidRPr="00E35F36">
        <w:rPr>
          <w:b/>
          <w:sz w:val="28"/>
          <w:szCs w:val="28"/>
        </w:rPr>
        <w:t xml:space="preserve">, </w:t>
      </w:r>
      <w:r w:rsidR="00F66E45" w:rsidRPr="00E35F36">
        <w:rPr>
          <w:b/>
          <w:sz w:val="28"/>
          <w:szCs w:val="28"/>
          <w:lang w:val="en-US"/>
        </w:rPr>
        <w:t>8</w:t>
      </w:r>
      <w:r w:rsidRPr="00E35F36">
        <w:rPr>
          <w:b/>
          <w:sz w:val="28"/>
          <w:szCs w:val="28"/>
          <w:lang w:val="ru-RU"/>
        </w:rPr>
        <w:t xml:space="preserve"> клас</w:t>
      </w:r>
    </w:p>
    <w:p w:rsidR="00565507" w:rsidRPr="00E35F36" w:rsidRDefault="00565507" w:rsidP="00565507">
      <w:pPr>
        <w:pStyle w:val="a0"/>
        <w:rPr>
          <w:lang w:val="en-US"/>
        </w:rPr>
      </w:pPr>
      <w:r w:rsidRPr="00E35F36">
        <w:t>З</w:t>
      </w:r>
      <w:r w:rsidRPr="00E35F36">
        <w:rPr>
          <w:caps w:val="0"/>
        </w:rPr>
        <w:t>адача</w:t>
      </w:r>
      <w:r w:rsidRPr="00E35F36">
        <w:t xml:space="preserve"> </w:t>
      </w:r>
      <w:r w:rsidR="00F66E45" w:rsidRPr="00E35F36">
        <w:rPr>
          <w:lang w:val="en-US"/>
        </w:rPr>
        <w:t>C</w:t>
      </w:r>
      <w:r w:rsidR="006D4AC6" w:rsidRPr="00E35F36">
        <w:rPr>
          <w:lang w:val="ru-RU"/>
        </w:rPr>
        <w:t>#</w:t>
      </w:r>
      <w:r w:rsidRPr="00E35F36">
        <w:rPr>
          <w:lang w:val="ru-RU"/>
        </w:rPr>
        <w:t xml:space="preserve">. </w:t>
      </w:r>
      <w:bookmarkStart w:id="0" w:name="_GoBack"/>
      <w:r w:rsidR="00F66E45" w:rsidRPr="00E35F36">
        <w:t>Яж, спи, … - тия три работи</w:t>
      </w:r>
      <w:bookmarkEnd w:id="0"/>
    </w:p>
    <w:p w:rsidR="002D3F30" w:rsidRPr="00E35F36" w:rsidRDefault="002D3F30" w:rsidP="002D3F30">
      <w:pPr>
        <w:spacing w:before="120" w:after="120"/>
        <w:ind w:firstLine="709"/>
        <w:jc w:val="right"/>
        <w:rPr>
          <w:b/>
        </w:rPr>
      </w:pPr>
      <w:r w:rsidRPr="00E35F36">
        <w:rPr>
          <w:b/>
        </w:rPr>
        <w:t>Автор</w:t>
      </w:r>
      <w:r w:rsidRPr="00E35F36">
        <w:rPr>
          <w:b/>
          <w:lang w:val="ru-RU"/>
        </w:rPr>
        <w:t xml:space="preserve">: </w:t>
      </w:r>
      <w:r w:rsidRPr="00E35F36">
        <w:rPr>
          <w:b/>
        </w:rPr>
        <w:t>Евгений Василев</w:t>
      </w:r>
    </w:p>
    <w:p w:rsidR="00060E71" w:rsidRDefault="009702C7" w:rsidP="00656352">
      <w:pPr>
        <w:pStyle w:val="a2"/>
      </w:pPr>
      <w:r>
        <w:t xml:space="preserve">Когато </w:t>
      </w:r>
      <w:proofErr w:type="spellStart"/>
      <w:r w:rsidR="005E50D8">
        <w:t>Аялайя</w:t>
      </w:r>
      <w:proofErr w:type="spellEnd"/>
      <w:r w:rsidR="005E50D8">
        <w:t xml:space="preserve"> </w:t>
      </w:r>
      <w:r w:rsidR="00F66E45">
        <w:t>се роди</w:t>
      </w:r>
      <w:r w:rsidR="003A17B5">
        <w:t>,</w:t>
      </w:r>
      <w:r w:rsidR="00F66E45">
        <w:t xml:space="preserve"> теж</w:t>
      </w:r>
      <w:r w:rsidR="003A17B5">
        <w:t>еше</w:t>
      </w:r>
      <w:r w:rsidR="00F66E45">
        <w:t xml:space="preserve"> </w:t>
      </w:r>
      <w:r w:rsidR="002B294B" w:rsidRPr="002B294B">
        <w:rPr>
          <w:i/>
          <w:lang w:val="en-US"/>
        </w:rPr>
        <w:t>M</w:t>
      </w:r>
      <w:r w:rsidR="00F66E45">
        <w:rPr>
          <w:lang w:val="en-US"/>
        </w:rPr>
        <w:t xml:space="preserve"> </w:t>
      </w:r>
      <w:r w:rsidR="00F66E45">
        <w:t>грама. Като всяко бебче в началото на жизнения си път</w:t>
      </w:r>
      <w:r w:rsidR="00591654">
        <w:t>, тя</w:t>
      </w:r>
      <w:r w:rsidR="00F66E45">
        <w:t xml:space="preserve"> прави само три неща: суче, спи и </w:t>
      </w:r>
      <w:r w:rsidR="002B294B">
        <w:t>цапа</w:t>
      </w:r>
      <w:r w:rsidR="00F66E45">
        <w:t xml:space="preserve"> </w:t>
      </w:r>
      <w:proofErr w:type="spellStart"/>
      <w:r w:rsidR="00F66E45">
        <w:t>пеленките</w:t>
      </w:r>
      <w:proofErr w:type="spellEnd"/>
      <w:r w:rsidR="004714FC">
        <w:t>.</w:t>
      </w:r>
      <w:r w:rsidR="00F66E45">
        <w:t xml:space="preserve"> </w:t>
      </w:r>
      <w:r w:rsidR="002B294B">
        <w:t xml:space="preserve">Всеки път когато я кърмят, тя изяжда </w:t>
      </w:r>
      <w:r w:rsidR="002B294B">
        <w:rPr>
          <w:i/>
          <w:lang w:val="en-US"/>
        </w:rPr>
        <w:t>p</w:t>
      </w:r>
      <w:r w:rsidR="002B294B">
        <w:rPr>
          <w:lang w:val="en-US"/>
        </w:rPr>
        <w:t xml:space="preserve"> </w:t>
      </w:r>
      <w:r w:rsidR="002B294B">
        <w:t xml:space="preserve">грама мляко, а когато цапа </w:t>
      </w:r>
      <w:proofErr w:type="spellStart"/>
      <w:r w:rsidR="002B294B">
        <w:t>пеленките</w:t>
      </w:r>
      <w:proofErr w:type="spellEnd"/>
      <w:r w:rsidR="002B294B">
        <w:t xml:space="preserve"> изхвърля от </w:t>
      </w:r>
      <w:r w:rsidR="002E2C06">
        <w:t>телцето</w:t>
      </w:r>
      <w:r w:rsidR="002B294B">
        <w:t xml:space="preserve"> си </w:t>
      </w:r>
      <w:r w:rsidR="002B294B" w:rsidRPr="002B294B">
        <w:rPr>
          <w:i/>
          <w:lang w:val="en-US"/>
        </w:rPr>
        <w:t>q</w:t>
      </w:r>
      <w:r w:rsidR="002B294B">
        <w:rPr>
          <w:lang w:val="en-US"/>
        </w:rPr>
        <w:t xml:space="preserve"> </w:t>
      </w:r>
      <w:r w:rsidR="002B294B">
        <w:t xml:space="preserve">грама от „онези неща“. </w:t>
      </w:r>
      <w:r w:rsidR="00787577">
        <w:t xml:space="preserve">Макар и мъничка, </w:t>
      </w:r>
      <w:proofErr w:type="spellStart"/>
      <w:r w:rsidR="00787577">
        <w:t>Аялайя</w:t>
      </w:r>
      <w:proofErr w:type="spellEnd"/>
      <w:r w:rsidR="00787577">
        <w:t xml:space="preserve"> е чистофайница – между две кърмения никога не цапа </w:t>
      </w:r>
      <w:proofErr w:type="spellStart"/>
      <w:r w:rsidR="00787577">
        <w:t>пеленките</w:t>
      </w:r>
      <w:proofErr w:type="spellEnd"/>
      <w:r w:rsidR="00787577">
        <w:t xml:space="preserve"> повече от веднъж. Даже се случва да пропусне това действие.</w:t>
      </w:r>
    </w:p>
    <w:p w:rsidR="002E2C06" w:rsidRPr="002E2C06" w:rsidRDefault="002E2C06" w:rsidP="00656352">
      <w:pPr>
        <w:pStyle w:val="a2"/>
      </w:pPr>
      <w:r>
        <w:t xml:space="preserve">Напишете програма </w:t>
      </w:r>
      <w:proofErr w:type="spellStart"/>
      <w:r w:rsidR="003F6378">
        <w:rPr>
          <w:rFonts w:ascii="Courier New" w:hAnsi="Courier New" w:cs="Courier New"/>
          <w:b/>
          <w:lang w:val="en-US"/>
        </w:rPr>
        <w:t>growing</w:t>
      </w:r>
      <w:r w:rsidR="00423B63">
        <w:rPr>
          <w:rFonts w:ascii="Courier New" w:hAnsi="Courier New" w:cs="Courier New"/>
          <w:b/>
          <w:lang w:val="en-US"/>
        </w:rPr>
        <w:t>baby</w:t>
      </w:r>
      <w:proofErr w:type="spellEnd"/>
      <w:r>
        <w:rPr>
          <w:lang w:val="en-US"/>
        </w:rPr>
        <w:t xml:space="preserve">, </w:t>
      </w:r>
      <w:r>
        <w:t xml:space="preserve">която определя по колко начина </w:t>
      </w:r>
      <w:proofErr w:type="spellStart"/>
      <w:r w:rsidR="003F6378">
        <w:t>Аялайя</w:t>
      </w:r>
      <w:proofErr w:type="spellEnd"/>
      <w:r>
        <w:t xml:space="preserve"> може да порасте </w:t>
      </w:r>
      <w:r w:rsidR="00423B63">
        <w:t xml:space="preserve">поне </w:t>
      </w:r>
      <w:r>
        <w:t xml:space="preserve">до </w:t>
      </w:r>
      <w:r w:rsidRPr="002E2C06">
        <w:rPr>
          <w:i/>
          <w:lang w:val="en-US"/>
        </w:rPr>
        <w:t>N</w:t>
      </w:r>
      <w:r>
        <w:rPr>
          <w:lang w:val="en-US"/>
        </w:rPr>
        <w:t xml:space="preserve"> </w:t>
      </w:r>
      <w:r>
        <w:t>грама.</w:t>
      </w:r>
    </w:p>
    <w:p w:rsidR="004714FC" w:rsidRDefault="004714FC" w:rsidP="00BF62F4">
      <w:pPr>
        <w:pStyle w:val="a1"/>
      </w:pPr>
      <w:r>
        <w:t>Вход</w:t>
      </w:r>
    </w:p>
    <w:p w:rsidR="004714FC" w:rsidRDefault="002E2C06" w:rsidP="00656352">
      <w:pPr>
        <w:pStyle w:val="a2"/>
      </w:pPr>
      <w:r>
        <w:t xml:space="preserve">От стандартния вход се четат целите числа </w:t>
      </w:r>
      <w:r w:rsidRPr="00E35F36">
        <w:rPr>
          <w:i/>
          <w:lang w:val="en-US"/>
        </w:rPr>
        <w:t>M</w:t>
      </w:r>
      <w:r>
        <w:rPr>
          <w:lang w:val="en-US"/>
        </w:rPr>
        <w:t xml:space="preserve">, </w:t>
      </w:r>
      <w:r w:rsidRPr="00E35F36">
        <w:rPr>
          <w:i/>
          <w:lang w:val="en-US"/>
        </w:rPr>
        <w:t>N</w:t>
      </w:r>
      <w:r>
        <w:rPr>
          <w:lang w:val="en-US"/>
        </w:rPr>
        <w:t xml:space="preserve">, </w:t>
      </w:r>
      <w:r w:rsidRPr="00E35F36">
        <w:rPr>
          <w:i/>
          <w:lang w:val="en-US"/>
        </w:rPr>
        <w:t>p</w:t>
      </w:r>
      <w:r>
        <w:rPr>
          <w:lang w:val="en-US"/>
        </w:rPr>
        <w:t xml:space="preserve"> </w:t>
      </w:r>
      <w:r>
        <w:t xml:space="preserve">и </w:t>
      </w:r>
      <w:r w:rsidRPr="00E35F36">
        <w:rPr>
          <w:i/>
          <w:lang w:val="en-US"/>
        </w:rPr>
        <w:t>q</w:t>
      </w:r>
      <w:r>
        <w:rPr>
          <w:lang w:val="en-US"/>
        </w:rPr>
        <w:t>.</w:t>
      </w:r>
    </w:p>
    <w:p w:rsidR="00BF62F4" w:rsidRDefault="00BF62F4" w:rsidP="00BF62F4">
      <w:pPr>
        <w:pStyle w:val="a1"/>
      </w:pPr>
      <w:r>
        <w:t>Изход</w:t>
      </w:r>
    </w:p>
    <w:p w:rsidR="00BF62F4" w:rsidRPr="00BF62F4" w:rsidRDefault="00BF62F4" w:rsidP="00BF62F4">
      <w:pPr>
        <w:pStyle w:val="a2"/>
      </w:pPr>
      <w:r>
        <w:t>На един ред на стандартния изход да се изведе едно цяло число – търсен</w:t>
      </w:r>
      <w:r w:rsidR="002E2C06">
        <w:t>ият</w:t>
      </w:r>
      <w:r>
        <w:t xml:space="preserve"> </w:t>
      </w:r>
      <w:r w:rsidR="002E2C06">
        <w:t>брой начини по модул 2</w:t>
      </w:r>
      <w:r w:rsidR="0011166F">
        <w:rPr>
          <w:vertAlign w:val="superscript"/>
        </w:rPr>
        <w:t>30</w:t>
      </w:r>
      <w:r w:rsidR="002E2C06">
        <w:t xml:space="preserve"> (т.е. остатъка при деленето им на 2</w:t>
      </w:r>
      <w:r w:rsidR="0011166F">
        <w:rPr>
          <w:vertAlign w:val="superscript"/>
        </w:rPr>
        <w:t>30</w:t>
      </w:r>
      <w:r w:rsidR="002E2C06">
        <w:t>).</w:t>
      </w:r>
    </w:p>
    <w:p w:rsidR="00E83AF3" w:rsidRDefault="00793574" w:rsidP="007F3FB6">
      <w:pPr>
        <w:pStyle w:val="a1"/>
      </w:pPr>
      <w:r>
        <w:t>Ограничения</w:t>
      </w:r>
    </w:p>
    <w:p w:rsidR="007F3FB6" w:rsidRPr="00BF62F4" w:rsidRDefault="00793574" w:rsidP="00656352">
      <w:pPr>
        <w:pStyle w:val="a2"/>
      </w:pPr>
      <w:r>
        <w:rPr>
          <w:lang w:val="en-US"/>
        </w:rPr>
        <w:t xml:space="preserve">0 &lt; </w:t>
      </w:r>
      <w:r w:rsidR="002E2C06">
        <w:rPr>
          <w:i/>
          <w:lang w:val="en-US"/>
        </w:rPr>
        <w:t xml:space="preserve">q &lt; </w:t>
      </w:r>
      <w:proofErr w:type="gramStart"/>
      <w:r w:rsidR="002E2C06">
        <w:rPr>
          <w:i/>
          <w:lang w:val="en-US"/>
        </w:rPr>
        <w:t xml:space="preserve">p </w:t>
      </w:r>
      <w:r w:rsidR="00582128">
        <w:rPr>
          <w:lang w:val="en-US"/>
        </w:rPr>
        <w:t xml:space="preserve"> ≤</w:t>
      </w:r>
      <w:proofErr w:type="gramEnd"/>
      <w:r w:rsidR="00BF62F4">
        <w:t xml:space="preserve"> </w:t>
      </w:r>
      <w:r w:rsidR="003F6378">
        <w:rPr>
          <w:lang w:val="en-US"/>
        </w:rPr>
        <w:t>1</w:t>
      </w:r>
      <w:r w:rsidR="00BF62F4">
        <w:t>00</w:t>
      </w:r>
    </w:p>
    <w:p w:rsidR="00582128" w:rsidRDefault="003F6378" w:rsidP="00656352">
      <w:pPr>
        <w:pStyle w:val="a2"/>
        <w:rPr>
          <w:lang w:val="en-US"/>
        </w:rPr>
      </w:pPr>
      <w:r>
        <w:rPr>
          <w:lang w:val="en-US"/>
        </w:rPr>
        <w:t>2000</w:t>
      </w:r>
      <w:r w:rsidR="00BF62F4">
        <w:rPr>
          <w:lang w:val="en-US"/>
        </w:rPr>
        <w:t xml:space="preserve"> ≤ </w:t>
      </w:r>
      <w:r>
        <w:rPr>
          <w:i/>
          <w:lang w:val="en-US"/>
        </w:rPr>
        <w:t>M</w:t>
      </w:r>
      <w:r w:rsidR="00BF62F4">
        <w:rPr>
          <w:lang w:val="en-US"/>
        </w:rPr>
        <w:t xml:space="preserve"> ≤</w:t>
      </w:r>
      <w:r w:rsidR="00BF62F4">
        <w:t xml:space="preserve"> </w:t>
      </w:r>
      <w:r>
        <w:rPr>
          <w:lang w:val="en-US"/>
        </w:rPr>
        <w:t>45</w:t>
      </w:r>
      <w:r w:rsidR="00BF62F4">
        <w:rPr>
          <w:lang w:val="en-US"/>
        </w:rPr>
        <w:t>00</w:t>
      </w:r>
      <w:r>
        <w:rPr>
          <w:lang w:val="en-US"/>
        </w:rPr>
        <w:t xml:space="preserve"> &lt; N ≤ 10000</w:t>
      </w:r>
    </w:p>
    <w:p w:rsidR="001C1488" w:rsidRPr="001C1488" w:rsidRDefault="001C1488" w:rsidP="00656352">
      <w:pPr>
        <w:pStyle w:val="a2"/>
      </w:pPr>
      <w:r>
        <w:t>Първото нещо, което се случ</w:t>
      </w:r>
      <w:r w:rsidR="003A17B5">
        <w:t>в</w:t>
      </w:r>
      <w:r>
        <w:t xml:space="preserve">а на </w:t>
      </w:r>
      <w:proofErr w:type="spellStart"/>
      <w:r>
        <w:t>Аялайя</w:t>
      </w:r>
      <w:proofErr w:type="spellEnd"/>
      <w:r>
        <w:t xml:space="preserve"> след раждането, е да я нахранят.</w:t>
      </w:r>
    </w:p>
    <w:p w:rsidR="00AE6A2F" w:rsidRDefault="00AE6A2F" w:rsidP="00805512">
      <w:pPr>
        <w:pStyle w:val="a1"/>
      </w:pPr>
      <w:r>
        <w:t>Пример</w:t>
      </w:r>
    </w:p>
    <w:p w:rsidR="00805512" w:rsidRDefault="00805512" w:rsidP="00805512">
      <w:pPr>
        <w:pStyle w:val="a1"/>
      </w:pPr>
      <w:r>
        <w:t>Вход</w:t>
      </w:r>
    </w:p>
    <w:p w:rsidR="00C15B60" w:rsidRDefault="00C15B60" w:rsidP="00C15B60">
      <w:pPr>
        <w:pStyle w:val="a3"/>
      </w:pPr>
      <w:r>
        <w:t>4500 4560 20 7</w:t>
      </w:r>
    </w:p>
    <w:p w:rsidR="00805512" w:rsidRDefault="00805512" w:rsidP="00152456">
      <w:pPr>
        <w:pStyle w:val="a1"/>
      </w:pPr>
      <w:r>
        <w:t>Изход</w:t>
      </w:r>
    </w:p>
    <w:p w:rsidR="00805512" w:rsidRDefault="00696C98" w:rsidP="00805512">
      <w:pPr>
        <w:pStyle w:val="a3"/>
      </w:pPr>
      <w:r>
        <w:t>8</w:t>
      </w:r>
    </w:p>
    <w:p w:rsidR="00696C98" w:rsidRDefault="00696C98" w:rsidP="00696C98">
      <w:pPr>
        <w:pStyle w:val="a1"/>
      </w:pPr>
      <w:r>
        <w:t>Обяснение на примера</w:t>
      </w:r>
    </w:p>
    <w:p w:rsidR="00696C98" w:rsidRDefault="00696C98" w:rsidP="00696C98">
      <w:pPr>
        <w:pStyle w:val="a2"/>
      </w:pPr>
      <w:r>
        <w:t xml:space="preserve">Ако означим действията като </w:t>
      </w:r>
      <w:r w:rsidRPr="00696C98">
        <w:rPr>
          <w:b/>
        </w:rPr>
        <w:t>С</w:t>
      </w:r>
      <w:r>
        <w:t xml:space="preserve">(учене) и </w:t>
      </w:r>
      <w:r w:rsidRPr="00696C98">
        <w:rPr>
          <w:b/>
        </w:rPr>
        <w:t>Ц</w:t>
      </w:r>
      <w:r>
        <w:t>(</w:t>
      </w:r>
      <w:proofErr w:type="spellStart"/>
      <w:r>
        <w:t>апане</w:t>
      </w:r>
      <w:proofErr w:type="spellEnd"/>
      <w:r>
        <w:t>), то осемте начина са:</w:t>
      </w:r>
      <w:r>
        <w:br/>
      </w:r>
      <w:r>
        <w:tab/>
      </w:r>
      <w:r>
        <w:t>С-С-С</w:t>
      </w:r>
      <w:r>
        <w:br/>
      </w:r>
      <w:r>
        <w:tab/>
      </w:r>
      <w:r>
        <w:t>С-С-Ц-С-С</w:t>
      </w:r>
      <w:r>
        <w:br/>
      </w:r>
      <w:r>
        <w:tab/>
      </w:r>
      <w:r>
        <w:t>С-Ц-С-С-С</w:t>
      </w:r>
      <w:r>
        <w:br/>
      </w:r>
      <w:r>
        <w:tab/>
      </w:r>
      <w:r>
        <w:t>С-С-Ц-С-Ц-С</w:t>
      </w:r>
      <w:r>
        <w:br/>
      </w:r>
      <w:r>
        <w:tab/>
      </w:r>
      <w:r>
        <w:t>С-Ц-С-С-Ц-С</w:t>
      </w:r>
      <w:r>
        <w:br/>
      </w:r>
      <w:r>
        <w:tab/>
      </w:r>
      <w:r>
        <w:t>С-Ц-С-Ц-С-С</w:t>
      </w:r>
      <w:r>
        <w:br/>
      </w:r>
      <w:r>
        <w:tab/>
      </w:r>
      <w:r>
        <w:t>С-Ц-С-Ц-С-Ц-С-С</w:t>
      </w:r>
      <w:r>
        <w:br/>
      </w:r>
      <w:r>
        <w:tab/>
      </w:r>
      <w:r>
        <w:t>С-Ц-С-Ц-С-Ц-С-Ц-С</w:t>
      </w:r>
    </w:p>
    <w:p w:rsidR="00696C98" w:rsidRDefault="00696C98" w:rsidP="00696C98">
      <w:pPr>
        <w:pStyle w:val="a2"/>
      </w:pPr>
    </w:p>
    <w:sectPr w:rsidR="00696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7609"/>
    <w:multiLevelType w:val="hybridMultilevel"/>
    <w:tmpl w:val="F52EA9E6"/>
    <w:lvl w:ilvl="0" w:tplc="4C82964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54D59C1"/>
    <w:multiLevelType w:val="hybridMultilevel"/>
    <w:tmpl w:val="897A9C5E"/>
    <w:lvl w:ilvl="0" w:tplc="2C90FE5C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FE"/>
    <w:rsid w:val="00007CC1"/>
    <w:rsid w:val="0002483B"/>
    <w:rsid w:val="00054083"/>
    <w:rsid w:val="00060E71"/>
    <w:rsid w:val="000749B5"/>
    <w:rsid w:val="000C5CBA"/>
    <w:rsid w:val="00106100"/>
    <w:rsid w:val="0011166F"/>
    <w:rsid w:val="00113EA1"/>
    <w:rsid w:val="00124005"/>
    <w:rsid w:val="00133AE4"/>
    <w:rsid w:val="00152456"/>
    <w:rsid w:val="001C1488"/>
    <w:rsid w:val="001F6363"/>
    <w:rsid w:val="00203178"/>
    <w:rsid w:val="00216C86"/>
    <w:rsid w:val="002271BE"/>
    <w:rsid w:val="00233702"/>
    <w:rsid w:val="00247843"/>
    <w:rsid w:val="002767FA"/>
    <w:rsid w:val="00286F85"/>
    <w:rsid w:val="002B294B"/>
    <w:rsid w:val="002D3F30"/>
    <w:rsid w:val="002E2C06"/>
    <w:rsid w:val="002E5E9A"/>
    <w:rsid w:val="003063E2"/>
    <w:rsid w:val="003365B2"/>
    <w:rsid w:val="00350F47"/>
    <w:rsid w:val="00376216"/>
    <w:rsid w:val="0038387C"/>
    <w:rsid w:val="00386EA8"/>
    <w:rsid w:val="003A17B5"/>
    <w:rsid w:val="003A687A"/>
    <w:rsid w:val="003B0CD4"/>
    <w:rsid w:val="003B657C"/>
    <w:rsid w:val="003C6E8C"/>
    <w:rsid w:val="003D1662"/>
    <w:rsid w:val="003F4A64"/>
    <w:rsid w:val="003F6378"/>
    <w:rsid w:val="00423B63"/>
    <w:rsid w:val="004242A4"/>
    <w:rsid w:val="00427149"/>
    <w:rsid w:val="00433B47"/>
    <w:rsid w:val="00433BE8"/>
    <w:rsid w:val="004463B6"/>
    <w:rsid w:val="00455BDD"/>
    <w:rsid w:val="004618E8"/>
    <w:rsid w:val="004714FC"/>
    <w:rsid w:val="004A377D"/>
    <w:rsid w:val="004B1F26"/>
    <w:rsid w:val="004C4278"/>
    <w:rsid w:val="004E0993"/>
    <w:rsid w:val="00522245"/>
    <w:rsid w:val="00535722"/>
    <w:rsid w:val="00535EFA"/>
    <w:rsid w:val="005451D2"/>
    <w:rsid w:val="00565507"/>
    <w:rsid w:val="00582128"/>
    <w:rsid w:val="00591654"/>
    <w:rsid w:val="00593221"/>
    <w:rsid w:val="005B4A71"/>
    <w:rsid w:val="005E4639"/>
    <w:rsid w:val="005E50D8"/>
    <w:rsid w:val="005F1F8A"/>
    <w:rsid w:val="005F6A19"/>
    <w:rsid w:val="0060159A"/>
    <w:rsid w:val="00636E94"/>
    <w:rsid w:val="00637324"/>
    <w:rsid w:val="006460E7"/>
    <w:rsid w:val="00651A59"/>
    <w:rsid w:val="00656352"/>
    <w:rsid w:val="006852F3"/>
    <w:rsid w:val="00696C98"/>
    <w:rsid w:val="006C1C2B"/>
    <w:rsid w:val="006D4AC6"/>
    <w:rsid w:val="006E4F88"/>
    <w:rsid w:val="006F40C8"/>
    <w:rsid w:val="006F51AD"/>
    <w:rsid w:val="00741FCB"/>
    <w:rsid w:val="00752A80"/>
    <w:rsid w:val="00753D2E"/>
    <w:rsid w:val="00757767"/>
    <w:rsid w:val="0076467F"/>
    <w:rsid w:val="0076740A"/>
    <w:rsid w:val="00771465"/>
    <w:rsid w:val="00774DC3"/>
    <w:rsid w:val="00787577"/>
    <w:rsid w:val="00787B78"/>
    <w:rsid w:val="00793574"/>
    <w:rsid w:val="00793F17"/>
    <w:rsid w:val="00794C89"/>
    <w:rsid w:val="007A00E8"/>
    <w:rsid w:val="007A3C0B"/>
    <w:rsid w:val="007B7203"/>
    <w:rsid w:val="007D64B2"/>
    <w:rsid w:val="007E48B9"/>
    <w:rsid w:val="007F21C9"/>
    <w:rsid w:val="007F3FB6"/>
    <w:rsid w:val="00803FB8"/>
    <w:rsid w:val="00804CFE"/>
    <w:rsid w:val="00805512"/>
    <w:rsid w:val="008431E7"/>
    <w:rsid w:val="0086624E"/>
    <w:rsid w:val="008739B5"/>
    <w:rsid w:val="008B39BD"/>
    <w:rsid w:val="008E67C5"/>
    <w:rsid w:val="00902982"/>
    <w:rsid w:val="00933C95"/>
    <w:rsid w:val="009461BB"/>
    <w:rsid w:val="00954AEE"/>
    <w:rsid w:val="00960AEA"/>
    <w:rsid w:val="009702C7"/>
    <w:rsid w:val="00986440"/>
    <w:rsid w:val="00994507"/>
    <w:rsid w:val="009967C2"/>
    <w:rsid w:val="009A07CF"/>
    <w:rsid w:val="009C71C0"/>
    <w:rsid w:val="009F0AD0"/>
    <w:rsid w:val="009F51C8"/>
    <w:rsid w:val="009F69D1"/>
    <w:rsid w:val="00A40F03"/>
    <w:rsid w:val="00A44CDB"/>
    <w:rsid w:val="00A46E25"/>
    <w:rsid w:val="00A65F1D"/>
    <w:rsid w:val="00A70CA7"/>
    <w:rsid w:val="00A8547A"/>
    <w:rsid w:val="00AC58E0"/>
    <w:rsid w:val="00AE515D"/>
    <w:rsid w:val="00AE6A2F"/>
    <w:rsid w:val="00AF74DE"/>
    <w:rsid w:val="00B129A5"/>
    <w:rsid w:val="00B2428D"/>
    <w:rsid w:val="00B301FD"/>
    <w:rsid w:val="00B339DE"/>
    <w:rsid w:val="00B37F26"/>
    <w:rsid w:val="00B46F31"/>
    <w:rsid w:val="00B527FC"/>
    <w:rsid w:val="00B54D53"/>
    <w:rsid w:val="00B571E3"/>
    <w:rsid w:val="00B63A06"/>
    <w:rsid w:val="00B6537D"/>
    <w:rsid w:val="00B65F91"/>
    <w:rsid w:val="00B6610F"/>
    <w:rsid w:val="00B66F48"/>
    <w:rsid w:val="00B67742"/>
    <w:rsid w:val="00B71343"/>
    <w:rsid w:val="00BA14C8"/>
    <w:rsid w:val="00BC1AD8"/>
    <w:rsid w:val="00BD07A6"/>
    <w:rsid w:val="00BF5B01"/>
    <w:rsid w:val="00BF62F4"/>
    <w:rsid w:val="00C017A1"/>
    <w:rsid w:val="00C15B60"/>
    <w:rsid w:val="00C16682"/>
    <w:rsid w:val="00C470D5"/>
    <w:rsid w:val="00C47CF9"/>
    <w:rsid w:val="00C61ED5"/>
    <w:rsid w:val="00CC2358"/>
    <w:rsid w:val="00CC2BE9"/>
    <w:rsid w:val="00CC610E"/>
    <w:rsid w:val="00CD67CF"/>
    <w:rsid w:val="00CE5D44"/>
    <w:rsid w:val="00CF0080"/>
    <w:rsid w:val="00CF7674"/>
    <w:rsid w:val="00D0045F"/>
    <w:rsid w:val="00D02A96"/>
    <w:rsid w:val="00D2280E"/>
    <w:rsid w:val="00D4313B"/>
    <w:rsid w:val="00D82373"/>
    <w:rsid w:val="00D94C25"/>
    <w:rsid w:val="00DA36FC"/>
    <w:rsid w:val="00DA42E1"/>
    <w:rsid w:val="00DA61BE"/>
    <w:rsid w:val="00DB2E38"/>
    <w:rsid w:val="00DC7A22"/>
    <w:rsid w:val="00DE06F1"/>
    <w:rsid w:val="00DF6542"/>
    <w:rsid w:val="00E12B6B"/>
    <w:rsid w:val="00E26EE4"/>
    <w:rsid w:val="00E30747"/>
    <w:rsid w:val="00E35F36"/>
    <w:rsid w:val="00E83AF3"/>
    <w:rsid w:val="00E874AA"/>
    <w:rsid w:val="00EE30A3"/>
    <w:rsid w:val="00F024E1"/>
    <w:rsid w:val="00F04223"/>
    <w:rsid w:val="00F20E36"/>
    <w:rsid w:val="00F27156"/>
    <w:rsid w:val="00F37922"/>
    <w:rsid w:val="00F40653"/>
    <w:rsid w:val="00F45756"/>
    <w:rsid w:val="00F45EAF"/>
    <w:rsid w:val="00F473CE"/>
    <w:rsid w:val="00F62470"/>
    <w:rsid w:val="00F66E45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42ECB-0E5A-49F3-860F-80639EB2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лавие"/>
    <w:basedOn w:val="Normal"/>
    <w:autoRedefine/>
    <w:rsid w:val="003D1662"/>
    <w:pPr>
      <w:spacing w:before="360" w:after="120"/>
      <w:ind w:firstLine="709"/>
    </w:pPr>
    <w:rPr>
      <w:b/>
      <w:caps/>
      <w:szCs w:val="28"/>
    </w:rPr>
  </w:style>
  <w:style w:type="paragraph" w:customStyle="1" w:styleId="a1">
    <w:name w:val="ВходИзход"/>
    <w:basedOn w:val="Normal"/>
    <w:autoRedefine/>
    <w:rsid w:val="003D1662"/>
    <w:pPr>
      <w:spacing w:before="240" w:after="120"/>
      <w:ind w:firstLine="709"/>
      <w:contextualSpacing/>
    </w:pPr>
    <w:rPr>
      <w:b/>
    </w:rPr>
  </w:style>
  <w:style w:type="paragraph" w:customStyle="1" w:styleId="a2">
    <w:name w:val="Текст"/>
    <w:basedOn w:val="Normal"/>
    <w:autoRedefine/>
    <w:rsid w:val="00656352"/>
    <w:pPr>
      <w:spacing w:before="120"/>
      <w:ind w:firstLine="709"/>
      <w:jc w:val="both"/>
    </w:pPr>
  </w:style>
  <w:style w:type="paragraph" w:customStyle="1" w:styleId="a3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customStyle="1" w:styleId="a">
    <w:name w:val="Изброяване"/>
    <w:basedOn w:val="a2"/>
    <w:autoRedefine/>
    <w:qFormat/>
    <w:rsid w:val="00C16682"/>
    <w:pPr>
      <w:numPr>
        <w:numId w:val="2"/>
      </w:numPr>
      <w:ind w:left="1134" w:hanging="425"/>
    </w:pPr>
  </w:style>
  <w:style w:type="paragraph" w:styleId="NormalWeb">
    <w:name w:val="Normal (Web)"/>
    <w:basedOn w:val="Normal"/>
    <w:uiPriority w:val="99"/>
    <w:unhideWhenUsed/>
    <w:rsid w:val="00C470D5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&#1042;%20&#1088;&#1072;&#1079;&#1088;&#1072;&#1073;&#1086;&#1090;&#1082;&#1072;\Winter2014\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5C6F-E2F6-4D4D-9EB6-17CC25BB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base.dot</Template>
  <TotalTime>473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НОИ2018 2-ри кръг</vt:lpstr>
    </vt:vector>
  </TitlesOfParts>
  <Company>OK419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НОИ2018 2-ри кръг</dc:title>
  <dc:subject/>
  <dc:creator>Е.Василев</dc:creator>
  <cp:keywords/>
  <dc:description/>
  <cp:lastModifiedBy>НПМГ</cp:lastModifiedBy>
  <cp:revision>7</cp:revision>
  <cp:lastPrinted>2010-12-21T11:20:00Z</cp:lastPrinted>
  <dcterms:created xsi:type="dcterms:W3CDTF">2018-01-17T15:33:00Z</dcterms:created>
  <dcterms:modified xsi:type="dcterms:W3CDTF">2018-01-22T00:35:00Z</dcterms:modified>
</cp:coreProperties>
</file>